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F303F" w:rsidP="00913946">
            <w:pPr>
              <w:pStyle w:val="Title"/>
            </w:pPr>
            <w:r>
              <w:t xml:space="preserve">Chetan </w:t>
            </w:r>
            <w:r w:rsidR="0069520E">
              <w:t xml:space="preserve">M. </w:t>
            </w:r>
            <w:r>
              <w:t>Mirajkar</w:t>
            </w:r>
          </w:p>
          <w:p w:rsidR="00EF303F" w:rsidRDefault="00DE7103" w:rsidP="00913946">
            <w:pPr>
              <w:pStyle w:val="ContactInfo"/>
              <w:contextualSpacing w:val="0"/>
            </w:pPr>
            <w:r w:rsidRPr="00DE7103">
              <w:rPr>
                <w:b/>
              </w:rPr>
              <w:t>Mail ID</w:t>
            </w:r>
            <w:r w:rsidR="00EF303F" w:rsidRPr="00DE7103">
              <w:rPr>
                <w:b/>
              </w:rPr>
              <w:t>:</w:t>
            </w:r>
            <w:r w:rsidR="00EF303F">
              <w:t xml:space="preserve"> </w:t>
            </w:r>
            <w:hyperlink r:id="rId8" w:history="1">
              <w:r w:rsidR="00EF303F" w:rsidRPr="00E2537A">
                <w:rPr>
                  <w:rStyle w:val="Hyperlink"/>
                </w:rPr>
                <w:t>chetan.mirajkar@wipro.com</w:t>
              </w:r>
            </w:hyperlink>
          </w:p>
          <w:p w:rsidR="00EF303F" w:rsidRDefault="00EF303F" w:rsidP="00913946">
            <w:pPr>
              <w:pStyle w:val="ContactInfo"/>
              <w:contextualSpacing w:val="0"/>
            </w:pPr>
            <w:r w:rsidRPr="00DE7103">
              <w:rPr>
                <w:b/>
              </w:rPr>
              <w:t>Employee ID:</w:t>
            </w:r>
            <w:r>
              <w:t xml:space="preserve"> 370926</w:t>
            </w:r>
          </w:p>
          <w:p w:rsidR="0025080F" w:rsidRDefault="0025080F" w:rsidP="00913946">
            <w:pPr>
              <w:pStyle w:val="ContactInfo"/>
              <w:contextualSpacing w:val="0"/>
            </w:pPr>
            <w:r w:rsidRPr="0025080F">
              <w:rPr>
                <w:b/>
              </w:rPr>
              <w:t>Location:</w:t>
            </w:r>
            <w:r>
              <w:t xml:space="preserve"> Bangalore</w:t>
            </w:r>
            <w:r w:rsidR="00223FCF">
              <w:t xml:space="preserve"> </w:t>
            </w:r>
          </w:p>
          <w:p w:rsidR="00692703" w:rsidRDefault="00EF303F" w:rsidP="00913946">
            <w:pPr>
              <w:pStyle w:val="ContactInfo"/>
              <w:contextualSpacing w:val="0"/>
            </w:pPr>
            <w:r w:rsidRPr="00DE7103">
              <w:rPr>
                <w:b/>
              </w:rPr>
              <w:t>Phone No:</w:t>
            </w:r>
            <w:r>
              <w:t xml:space="preserve"> +91 8746838303</w:t>
            </w:r>
          </w:p>
          <w:p w:rsidR="0025080F" w:rsidRPr="00CF1A49" w:rsidRDefault="0025080F" w:rsidP="00913946">
            <w:pPr>
              <w:pStyle w:val="ContactInfo"/>
              <w:contextualSpacing w:val="0"/>
            </w:pPr>
          </w:p>
          <w:p w:rsidR="00692703" w:rsidRPr="00CF1A49" w:rsidRDefault="00692703" w:rsidP="00EF303F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303F" w:rsidRPr="00EC0953" w:rsidRDefault="001355E2" w:rsidP="00EC0953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Professional Synopsis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EF303F" w:rsidRPr="00CF1A49" w:rsidTr="00CF196A">
              <w:trPr>
                <w:trHeight w:val="575"/>
              </w:trPr>
              <w:tc>
                <w:tcPr>
                  <w:tcW w:w="9290" w:type="dxa"/>
                </w:tcPr>
                <w:p w:rsidR="00EF303F" w:rsidRDefault="00EF303F" w:rsidP="00EC0953">
                  <w:pPr>
                    <w:pStyle w:val="Heading2"/>
                    <w:contextualSpacing w:val="0"/>
                    <w:outlineLvl w:val="1"/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1355E2" w:rsidRDefault="00770F52" w:rsidP="00EF303F">
                  <w:pPr>
                    <w:pStyle w:val="Heading2"/>
                    <w:numPr>
                      <w:ilvl w:val="0"/>
                      <w:numId w:val="14"/>
                    </w:numPr>
                    <w:contextualSpacing w:val="0"/>
                    <w:outlineLvl w:val="1"/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About 3</w:t>
                  </w:r>
                  <w:r w:rsidR="0025080F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.</w:t>
                  </w:r>
                  <w:r w:rsidR="005765F7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10</w:t>
                  </w:r>
                  <w:r w:rsidRPr="00770F52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 years of</w:t>
                  </w:r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 experience in IT industry and 2.3</w:t>
                  </w:r>
                  <w:r w:rsidRPr="00770F52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y</w:t>
                  </w:r>
                  <w:r w:rsidRPr="00770F52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ears of experience </w:t>
                  </w:r>
                  <w:r w:rsidR="0059069F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in </w:t>
                  </w:r>
                  <w:r w:rsidR="00CA569F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supporting MDM, </w:t>
                  </w:r>
                  <w:r w:rsidR="0059069F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database activity like </w:t>
                  </w:r>
                  <w:r w:rsidR="00AA364E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DB Migration</w:t>
                  </w:r>
                  <w:r w:rsidR="0059069F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, Database consistency checks to check the health of the DB.</w:t>
                  </w:r>
                </w:p>
                <w:p w:rsidR="005F72FA" w:rsidRDefault="005F72FA" w:rsidP="005F72FA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DE7103">
                    <w:rPr>
                      <w:sz w:val="24"/>
                      <w:szCs w:val="24"/>
                    </w:rPr>
                    <w:t xml:space="preserve">I have </w:t>
                  </w:r>
                  <w:r>
                    <w:rPr>
                      <w:sz w:val="24"/>
                      <w:szCs w:val="24"/>
                    </w:rPr>
                    <w:t xml:space="preserve">2 years of Python </w:t>
                  </w:r>
                  <w:r w:rsidRPr="00DE7103">
                    <w:rPr>
                      <w:sz w:val="24"/>
                      <w:szCs w:val="24"/>
                    </w:rPr>
                    <w:t>hand</w:t>
                  </w:r>
                  <w:r>
                    <w:rPr>
                      <w:sz w:val="24"/>
                      <w:szCs w:val="24"/>
                    </w:rPr>
                    <w:t>s on experience</w:t>
                  </w:r>
                  <w:r w:rsidRPr="00DE7103">
                    <w:rPr>
                      <w:sz w:val="24"/>
                      <w:szCs w:val="24"/>
                    </w:rPr>
                    <w:t>.</w:t>
                  </w:r>
                </w:p>
                <w:p w:rsidR="00945B07" w:rsidRPr="00945B07" w:rsidRDefault="00945B07" w:rsidP="00945B07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DE7103">
                    <w:rPr>
                      <w:sz w:val="24"/>
                      <w:szCs w:val="24"/>
                    </w:rPr>
                    <w:t xml:space="preserve">I had got 2 kudos awards in my </w:t>
                  </w:r>
                  <w:r>
                    <w:rPr>
                      <w:sz w:val="24"/>
                      <w:szCs w:val="24"/>
                    </w:rPr>
                    <w:t xml:space="preserve">last </w:t>
                  </w:r>
                  <w:r w:rsidR="006C0A0B" w:rsidRPr="00DE7103">
                    <w:rPr>
                      <w:sz w:val="24"/>
                      <w:szCs w:val="24"/>
                    </w:rPr>
                    <w:t>project</w:t>
                  </w:r>
                  <w:r w:rsidR="006C0A0B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Aviva Account)</w:t>
                  </w:r>
                  <w:r w:rsidRPr="00DE7103">
                    <w:rPr>
                      <w:sz w:val="24"/>
                      <w:szCs w:val="24"/>
                    </w:rPr>
                    <w:t xml:space="preserve"> for automating daily stuff.</w:t>
                  </w:r>
                </w:p>
                <w:p w:rsidR="0059069F" w:rsidRDefault="0059069F" w:rsidP="00EF303F">
                  <w:pPr>
                    <w:pStyle w:val="Heading2"/>
                    <w:numPr>
                      <w:ilvl w:val="0"/>
                      <w:numId w:val="14"/>
                    </w:numPr>
                    <w:contextualSpacing w:val="0"/>
                    <w:outlineLvl w:val="1"/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Worked on extensive real time support (Production Support and </w:t>
                  </w:r>
                  <w:proofErr w:type="spellStart"/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OnCall</w:t>
                  </w:r>
                  <w:proofErr w:type="spellEnd"/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 Support)</w:t>
                  </w:r>
                </w:p>
                <w:p w:rsidR="0059069F" w:rsidRDefault="0059069F" w:rsidP="00EF303F">
                  <w:pPr>
                    <w:pStyle w:val="Heading2"/>
                    <w:numPr>
                      <w:ilvl w:val="0"/>
                      <w:numId w:val="14"/>
                    </w:numPr>
                    <w:contextualSpacing w:val="0"/>
                    <w:outlineLvl w:val="1"/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Good communication and time management skills with strong </w:t>
                  </w:r>
                  <w:proofErr w:type="gramStart"/>
                  <w:r w:rsidR="007751EC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>problem solving</w:t>
                  </w:r>
                  <w:proofErr w:type="gramEnd"/>
                  <w:r w:rsidR="007751EC">
                    <w:rPr>
                      <w:rFonts w:eastAsiaTheme="minorHAnsi" w:cstheme="minorBidi"/>
                      <w:b w:val="0"/>
                      <w:caps w:val="0"/>
                      <w:color w:val="595959" w:themeColor="text1" w:themeTint="A6"/>
                      <w:sz w:val="24"/>
                      <w:szCs w:val="24"/>
                    </w:rPr>
                    <w:t xml:space="preserve"> and decision making ability.</w:t>
                  </w:r>
                </w:p>
                <w:p w:rsidR="00D95038" w:rsidRPr="00D95038" w:rsidRDefault="00D95038" w:rsidP="00D9503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DE7103">
                    <w:rPr>
                      <w:sz w:val="24"/>
                      <w:szCs w:val="24"/>
                    </w:rPr>
                    <w:t xml:space="preserve">I have </w:t>
                  </w:r>
                  <w:r>
                    <w:rPr>
                      <w:sz w:val="24"/>
                      <w:szCs w:val="24"/>
                    </w:rPr>
                    <w:t>very good knowledge on</w:t>
                  </w:r>
                  <w:r w:rsidR="009B5D12">
                    <w:rPr>
                      <w:sz w:val="24"/>
                      <w:szCs w:val="24"/>
                    </w:rPr>
                    <w:t xml:space="preserve"> Python and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Django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Framework and developed applications like </w:t>
                  </w:r>
                  <w:proofErr w:type="gramStart"/>
                  <w:r w:rsidRPr="00D77CAD">
                    <w:rPr>
                      <w:b/>
                      <w:sz w:val="24"/>
                      <w:szCs w:val="24"/>
                    </w:rPr>
                    <w:t>Online</w:t>
                  </w:r>
                  <w:proofErr w:type="gramEnd"/>
                  <w:r w:rsidRPr="00D77CAD">
                    <w:rPr>
                      <w:b/>
                      <w:sz w:val="24"/>
                      <w:szCs w:val="24"/>
                    </w:rPr>
                    <w:t xml:space="preserve"> examination App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D77CAD">
                    <w:rPr>
                      <w:b/>
                      <w:sz w:val="24"/>
                      <w:szCs w:val="24"/>
                    </w:rPr>
                    <w:t>Getting Weather Report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D77CAD">
                    <w:rPr>
                      <w:b/>
                      <w:sz w:val="24"/>
                      <w:szCs w:val="24"/>
                    </w:rPr>
                    <w:t>Blog Application</w:t>
                  </w:r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D77CAD">
                    <w:rPr>
                      <w:b/>
                      <w:sz w:val="24"/>
                      <w:szCs w:val="24"/>
                    </w:rPr>
                    <w:t>FlikLuk</w:t>
                  </w:r>
                  <w:proofErr w:type="spellEnd"/>
                  <w:r w:rsidRPr="00D77CAD">
                    <w:rPr>
                      <w:b/>
                      <w:sz w:val="24"/>
                      <w:szCs w:val="24"/>
                    </w:rPr>
                    <w:t xml:space="preserve"> Movie Store Application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EF303F" w:rsidRPr="00DE7103" w:rsidRDefault="00EE08E4" w:rsidP="00EF303F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 have earned more than </w:t>
                  </w:r>
                  <w:r w:rsidR="00872EE0">
                    <w:rPr>
                      <w:b/>
                      <w:sz w:val="24"/>
                      <w:szCs w:val="24"/>
                    </w:rPr>
                    <w:t>275</w:t>
                  </w:r>
                  <w:r w:rsidRPr="00CF196A">
                    <w:rPr>
                      <w:b/>
                      <w:sz w:val="24"/>
                      <w:szCs w:val="24"/>
                    </w:rPr>
                    <w:t>0</w:t>
                  </w:r>
                  <w:r w:rsidR="00EF303F" w:rsidRPr="00DE7103">
                    <w:rPr>
                      <w:sz w:val="24"/>
                      <w:szCs w:val="24"/>
                    </w:rPr>
                    <w:t xml:space="preserve"> points in </w:t>
                  </w:r>
                  <w:proofErr w:type="spellStart"/>
                  <w:r w:rsidR="00EF303F" w:rsidRPr="00DE7103">
                    <w:rPr>
                      <w:sz w:val="24"/>
                      <w:szCs w:val="24"/>
                    </w:rPr>
                    <w:t>Topgear</w:t>
                  </w:r>
                  <w:proofErr w:type="spellEnd"/>
                  <w:r w:rsidR="00EF303F" w:rsidRPr="00DE7103">
                    <w:rPr>
                      <w:sz w:val="24"/>
                      <w:szCs w:val="24"/>
                    </w:rPr>
                    <w:t xml:space="preserve"> by submitting python projects.</w:t>
                  </w:r>
                </w:p>
                <w:p w:rsidR="00EF303F" w:rsidRPr="00DE7103" w:rsidRDefault="00EF303F" w:rsidP="00EF303F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DE7103">
                    <w:rPr>
                      <w:sz w:val="24"/>
                      <w:szCs w:val="24"/>
                    </w:rPr>
                    <w:t xml:space="preserve">I have </w:t>
                  </w:r>
                  <w:r w:rsidRPr="00CF196A">
                    <w:rPr>
                      <w:b/>
                      <w:sz w:val="24"/>
                      <w:szCs w:val="24"/>
                    </w:rPr>
                    <w:t>cleared</w:t>
                  </w:r>
                  <w:r w:rsidRPr="00DE7103">
                    <w:rPr>
                      <w:sz w:val="24"/>
                      <w:szCs w:val="24"/>
                    </w:rPr>
                    <w:t xml:space="preserve"> </w:t>
                  </w:r>
                  <w:r w:rsidRPr="00CF196A">
                    <w:rPr>
                      <w:b/>
                      <w:sz w:val="24"/>
                      <w:szCs w:val="24"/>
                    </w:rPr>
                    <w:t xml:space="preserve">Python Scripting L1 </w:t>
                  </w:r>
                  <w:proofErr w:type="spellStart"/>
                  <w:r w:rsidRPr="00CF196A">
                    <w:rPr>
                      <w:b/>
                      <w:sz w:val="24"/>
                      <w:szCs w:val="24"/>
                    </w:rPr>
                    <w:t>Trendnxt</w:t>
                  </w:r>
                  <w:proofErr w:type="spellEnd"/>
                  <w:r w:rsidRPr="00DE7103">
                    <w:rPr>
                      <w:sz w:val="24"/>
                      <w:szCs w:val="24"/>
                    </w:rPr>
                    <w:t xml:space="preserve"> Exam and complete</w:t>
                  </w:r>
                  <w:r w:rsidR="008C3490">
                    <w:rPr>
                      <w:sz w:val="24"/>
                      <w:szCs w:val="24"/>
                    </w:rPr>
                    <w:t>d</w:t>
                  </w:r>
                  <w:r w:rsidR="00C34A7E">
                    <w:rPr>
                      <w:sz w:val="24"/>
                      <w:szCs w:val="24"/>
                    </w:rPr>
                    <w:t xml:space="preserve"> </w:t>
                  </w:r>
                  <w:r w:rsidR="00C34A7E" w:rsidRPr="00CF196A">
                    <w:rPr>
                      <w:b/>
                      <w:sz w:val="24"/>
                      <w:szCs w:val="24"/>
                    </w:rPr>
                    <w:t>Python Scripting</w:t>
                  </w:r>
                  <w:r w:rsidRPr="00CF196A">
                    <w:rPr>
                      <w:b/>
                      <w:sz w:val="24"/>
                      <w:szCs w:val="24"/>
                    </w:rPr>
                    <w:t xml:space="preserve"> L2 </w:t>
                  </w:r>
                  <w:r w:rsidR="008C3490" w:rsidRPr="00CF196A">
                    <w:rPr>
                      <w:b/>
                      <w:sz w:val="24"/>
                      <w:szCs w:val="24"/>
                    </w:rPr>
                    <w:t>Training</w:t>
                  </w:r>
                  <w:r w:rsidR="008C3490">
                    <w:rPr>
                      <w:sz w:val="24"/>
                      <w:szCs w:val="24"/>
                    </w:rPr>
                    <w:t xml:space="preserve"> as well</w:t>
                  </w:r>
                  <w:r w:rsidRPr="00DE7103">
                    <w:rPr>
                      <w:sz w:val="24"/>
                      <w:szCs w:val="24"/>
                    </w:rPr>
                    <w:t>.</w:t>
                  </w:r>
                </w:p>
                <w:p w:rsidR="00013FD3" w:rsidRPr="00013FD3" w:rsidRDefault="00AA364E" w:rsidP="00013FD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Have ability to learn new technologies within short period of time and contribute effectively.</w:t>
                  </w:r>
                </w:p>
                <w:p w:rsidR="00013FD3" w:rsidRDefault="00013FD3" w:rsidP="00013FD3">
                  <w:pPr>
                    <w:rPr>
                      <w:sz w:val="24"/>
                      <w:szCs w:val="24"/>
                    </w:rPr>
                  </w:pPr>
                </w:p>
                <w:p w:rsidR="00013FD3" w:rsidRPr="00F868CF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  <w:r w:rsidRPr="00F868CF"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  <w:t>Projects I have Developed Us</w:t>
                  </w:r>
                  <w:r w:rsidR="00F868CF"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  <w:t>ing Python and Django Framework</w:t>
                  </w: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013FD3" w:rsidRPr="0050730F" w:rsidRDefault="00013FD3" w:rsidP="00013FD3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Online Exam Application:</w:t>
                  </w:r>
                </w:p>
                <w:p w:rsidR="00013FD3" w:rsidRPr="00D05874" w:rsidRDefault="00013FD3" w:rsidP="00013FD3">
                  <w:pPr>
                    <w:pStyle w:val="Heading3"/>
                    <w:ind w:left="72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This Application has Sign Up, login, logout </w:t>
                  </w:r>
                  <w:proofErr w:type="spellStart"/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funcationality</w:t>
                  </w:r>
                  <w:proofErr w:type="spellEnd"/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and user can give Java, python and </w:t>
                  </w:r>
                  <w:r w:rsidR="00413A1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AWS </w:t>
                  </w: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exams.</w:t>
                  </w:r>
                </w:p>
                <w:p w:rsidR="00013FD3" w:rsidRDefault="00013FD3" w:rsidP="00013FD3">
                  <w:pPr>
                    <w:pStyle w:val="Heading3"/>
                    <w:ind w:left="72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</w:p>
                <w:p w:rsidR="00013FD3" w:rsidRPr="0050730F" w:rsidRDefault="00013FD3" w:rsidP="00013FD3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Weather Application:</w:t>
                  </w:r>
                </w:p>
                <w:p w:rsidR="00013FD3" w:rsidRDefault="00013FD3" w:rsidP="00013FD3">
                  <w:pPr>
                    <w:pStyle w:val="Heading3"/>
                    <w:ind w:left="72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This application helps you to find weather of entered city.</w:t>
                  </w:r>
                </w:p>
                <w:p w:rsidR="00013FD3" w:rsidRDefault="00013FD3" w:rsidP="00013FD3">
                  <w:pPr>
                    <w:pStyle w:val="Heading3"/>
                    <w:ind w:left="72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013FD3" w:rsidRPr="0050730F" w:rsidRDefault="00013FD3" w:rsidP="00013FD3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Blog Application:</w:t>
                  </w:r>
                </w:p>
                <w:p w:rsidR="00013FD3" w:rsidRDefault="00013FD3" w:rsidP="00013FD3">
                  <w:pPr>
                    <w:pStyle w:val="Heading3"/>
                    <w:ind w:left="72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This application has </w:t>
                  </w:r>
                </w:p>
                <w:p w:rsidR="00013FD3" w:rsidRPr="00D05874" w:rsidRDefault="00013FD3" w:rsidP="00013FD3">
                  <w:pPr>
                    <w:pStyle w:val="Heading3"/>
                    <w:numPr>
                      <w:ilvl w:val="0"/>
                      <w:numId w:val="27"/>
                    </w:numPr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  <w:proofErr w:type="gramStart"/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Sharing blog with friends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via Email.</w:t>
                  </w:r>
                  <w:proofErr w:type="gramEnd"/>
                </w:p>
                <w:p w:rsidR="00013FD3" w:rsidRPr="00D05874" w:rsidRDefault="00013FD3" w:rsidP="00013FD3">
                  <w:pPr>
                    <w:pStyle w:val="Heading3"/>
                    <w:numPr>
                      <w:ilvl w:val="0"/>
                      <w:numId w:val="27"/>
                    </w:numPr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</w:t>
                  </w: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dding comment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</w:t>
                  </w:r>
                </w:p>
                <w:p w:rsidR="00013FD3" w:rsidRPr="00443049" w:rsidRDefault="00013FD3" w:rsidP="00013FD3">
                  <w:pPr>
                    <w:pStyle w:val="Heading3"/>
                    <w:numPr>
                      <w:ilvl w:val="0"/>
                      <w:numId w:val="27"/>
                    </w:numPr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  <w:proofErr w:type="gramStart"/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</w:t>
                  </w:r>
                  <w:r w:rsidRPr="00D05874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ags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functionalities.</w:t>
                  </w:r>
                  <w:proofErr w:type="gramEnd"/>
                </w:p>
                <w:p w:rsidR="00443049" w:rsidRDefault="00443049" w:rsidP="00443049">
                  <w:pPr>
                    <w:pStyle w:val="Heading3"/>
                    <w:ind w:left="144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</w:p>
                <w:p w:rsidR="0068062E" w:rsidRPr="000D0C9E" w:rsidRDefault="0068062E" w:rsidP="00443049">
                  <w:pPr>
                    <w:pStyle w:val="Heading3"/>
                    <w:ind w:left="144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1D3E72" w:rsidRPr="0050730F" w:rsidRDefault="00B65B3D" w:rsidP="0068062E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proofErr w:type="spellStart"/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FlikLuk</w:t>
                  </w:r>
                  <w:proofErr w:type="spellEnd"/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 xml:space="preserve"> Movie</w:t>
                  </w:r>
                  <w:r w:rsidR="001D3E72"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 xml:space="preserve"> Store Application:</w:t>
                  </w:r>
                </w:p>
                <w:p w:rsidR="005B716E" w:rsidRDefault="001D3E72" w:rsidP="001D3E7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</w:t>
                  </w:r>
                  <w:r w:rsidRPr="00D77CAD">
                    <w:rPr>
                      <w:sz w:val="24"/>
                    </w:rPr>
                    <w:t>This application has functionality li</w:t>
                  </w:r>
                  <w:r>
                    <w:rPr>
                      <w:sz w:val="24"/>
                    </w:rPr>
                    <w:t>ke Signup Login, Logout and adds</w:t>
                  </w:r>
                  <w:r w:rsidR="005B716E">
                    <w:rPr>
                      <w:sz w:val="24"/>
                    </w:rPr>
                    <w:t xml:space="preserve"> movies of</w:t>
                  </w:r>
                </w:p>
                <w:p w:rsidR="00013FD3" w:rsidRDefault="005B716E" w:rsidP="001D3E72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  <w:r w:rsidRPr="00D77CAD">
                    <w:rPr>
                      <w:sz w:val="24"/>
                    </w:rPr>
                    <w:t>Different</w:t>
                  </w:r>
                  <w:r w:rsidR="001D3E72" w:rsidRPr="00D77CAD">
                    <w:rPr>
                      <w:sz w:val="24"/>
                    </w:rPr>
                    <w:t xml:space="preserve"> languages</w:t>
                  </w:r>
                  <w:r w:rsidR="001D3E72">
                    <w:rPr>
                      <w:sz w:val="24"/>
                    </w:rPr>
                    <w:t xml:space="preserve"> and anyone who has accoun</w:t>
                  </w:r>
                  <w:r w:rsidR="006F78CF">
                    <w:rPr>
                      <w:sz w:val="24"/>
                    </w:rPr>
                    <w:t>t</w:t>
                  </w:r>
                  <w:r w:rsidR="001D3E72">
                    <w:rPr>
                      <w:sz w:val="24"/>
                    </w:rPr>
                    <w:t xml:space="preserve"> can watch all movies.</w:t>
                  </w:r>
                </w:p>
                <w:p w:rsidR="00D3773F" w:rsidRDefault="00D3773F" w:rsidP="00D3773F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</w:p>
                <w:p w:rsidR="00D3773F" w:rsidRPr="0068062E" w:rsidRDefault="00D3773F" w:rsidP="00D3773F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</w:rPr>
                  </w:pPr>
                  <w:r w:rsidRPr="0068062E"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</w:rPr>
                    <w:t>TopGear Projects</w:t>
                  </w:r>
                  <w:r w:rsidR="003632E4" w:rsidRPr="0068062E"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</w:rPr>
                    <w:t xml:space="preserve"> On Python</w:t>
                  </w:r>
                </w:p>
                <w:p w:rsidR="00D3773F" w:rsidRPr="00DE7103" w:rsidRDefault="00D3773F" w:rsidP="00D3773F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numPr>
                      <w:ilvl w:val="0"/>
                      <w:numId w:val="15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I had worked and successfully completed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following</w:t>
                  </w: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projects on </w:t>
                  </w:r>
                  <w:proofErr w:type="spellStart"/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:</w:t>
                  </w:r>
                </w:p>
                <w:p w:rsidR="00D3773F" w:rsidRPr="00DE7103" w:rsidRDefault="00D3773F" w:rsidP="00D3773F">
                  <w:pPr>
                    <w:pStyle w:val="Heading3"/>
                    <w:ind w:left="72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Python Hands On Programs: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Description: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Programs containing Basic functionalities of python concepts</w:t>
                  </w:r>
                </w:p>
                <w:p w:rsidR="00D3773F" w:rsidRPr="00197339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  <w:u w:val="single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9B30FB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Successfully comple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ted “Python Hands on Programs” </w:t>
                  </w:r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5 days, from 10/12/2019 to 06-01-2020 by applying </w:t>
                  </w:r>
                  <w:proofErr w:type="spellStart"/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9B30FB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</w:t>
                  </w:r>
                </w:p>
                <w:p w:rsidR="00D3773F" w:rsidRPr="00DE7103" w:rsidRDefault="00D3773F" w:rsidP="00D3773F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 xml:space="preserve">Automation Academy: 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Description: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This Project is prov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ided by the PES- Automation Academy where and we are undergoing a classroom session in Python in Fir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st half and in the second half 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we are give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n 60 assignm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ents and we need to complete it within a Given Time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Responsibility: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Successfully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completed “Automation Academy”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20 days, from 17/12/2019 to 11-03-2020 by applying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D3773F" w:rsidRPr="009B30FB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PES Python Assignment Set-1:</w:t>
                  </w:r>
                </w:p>
                <w:p w:rsidR="00D3773F" w:rsidRDefault="00D3773F" w:rsidP="00D3773F">
                  <w:pPr>
                    <w:pStyle w:val="ListParagraph"/>
                    <w:rPr>
                      <w:caps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Description: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PES Python Assignments 1x, t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his assignment covers Python basics, Looping etc… Skills Required - Python, Linux Estimated Efforts - 5 P Days Reference - Look at uploaded documents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Successfully completed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“PES Python Assignment SET-1”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5 days, from 22/07/2019 to 29-01-2020 by applying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</w:t>
                  </w:r>
                </w:p>
                <w:p w:rsidR="00D3773F" w:rsidRPr="00197339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PES Python Assignment Set-2:</w:t>
                  </w:r>
                </w:p>
                <w:p w:rsidR="00D3773F" w:rsidRPr="00197339" w:rsidRDefault="00D3773F" w:rsidP="00D3773F">
                  <w:pPr>
                    <w:pStyle w:val="Heading3"/>
                    <w:ind w:left="174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eastAsiaTheme="minorHAnsi" w:cstheme="minorBidi"/>
                      <w:caps w:val="0"/>
                      <w:sz w:val="24"/>
                    </w:rPr>
                    <w:t xml:space="preserve">Description: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PES Python Assignments 2x This assignment is to understand the concepts of Strings, Functions, Dictionary, File I/O. Skills Required - Python, Linux Estimated Efforts - 5 P Days Reference -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lastRenderedPageBreak/>
                    <w:t>Look at uploaded documents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Responsibility: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Successfully completed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“PES Python Assignment SET-2”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5 days, from 06/02/2020 to 22-04-2020 by applying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D3773F" w:rsidRPr="00197339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PES Python Assignment Set-3:</w:t>
                  </w:r>
                </w:p>
                <w:p w:rsidR="00D3773F" w:rsidRPr="00C0779C" w:rsidRDefault="00D3773F" w:rsidP="00D3773F">
                  <w:pPr>
                    <w:pStyle w:val="Heading3"/>
                    <w:ind w:left="174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C0779C">
                    <w:rPr>
                      <w:rFonts w:eastAsiaTheme="minorHAnsi" w:cstheme="minorBidi"/>
                      <w:caps w:val="0"/>
                      <w:sz w:val="24"/>
                    </w:rPr>
                    <w:t>Description:</w:t>
                  </w:r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This assignment is to understand the concepts of Modules &amp; Packages, Exception Handling. Skills Required - Python, Linux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</w:p>
                <w:p w:rsidR="00D3773F" w:rsidRDefault="00D3773F" w:rsidP="001D2FC1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C0779C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Successfully completed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“PES Python Assignment SET-3” </w:t>
                  </w:r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5 days, from 11/03/2020 to 06-05-2020 by applying </w:t>
                  </w:r>
                  <w:proofErr w:type="spellStart"/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Python L2 Trainings:</w:t>
                  </w:r>
                </w:p>
                <w:p w:rsidR="00D3773F" w:rsidRPr="00C0779C" w:rsidRDefault="00D3773F" w:rsidP="00D3773F">
                  <w:pPr>
                    <w:pStyle w:val="Heading3"/>
                    <w:ind w:left="174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C0779C">
                    <w:rPr>
                      <w:rFonts w:eastAsiaTheme="minorHAnsi" w:cstheme="minorBidi"/>
                      <w:caps w:val="0"/>
                      <w:sz w:val="24"/>
                    </w:rPr>
                    <w:t>Description:</w:t>
                  </w:r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Replace the string and string </w:t>
                  </w:r>
                  <w:proofErr w:type="spellStart"/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concatination</w:t>
                  </w:r>
                  <w:proofErr w:type="spellEnd"/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.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C0779C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 w:rsidRPr="00C0779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Successfully completed “python l2 training</w:t>
                  </w:r>
                  <w:proofErr w:type="gramStart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”  training</w:t>
                  </w:r>
                  <w:proofErr w:type="gramEnd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/case study project in </w:t>
                  </w:r>
                  <w:proofErr w:type="spellStart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3 days, from 06/06/2020 to 09-06-2020 by applying </w:t>
                  </w:r>
                  <w:proofErr w:type="spellStart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1B595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D3773F" w:rsidRPr="00C0779C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Student Grade Calculation (Core java based project)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 xml:space="preserve">Description: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You need to implement a Student grade calculation system in Java. Input data is available in an array of objects.</w:t>
                  </w:r>
                </w:p>
                <w:p w:rsidR="00D3773F" w:rsidRPr="00197339" w:rsidRDefault="00D3773F" w:rsidP="00D3773F">
                  <w:pPr>
                    <w:pStyle w:val="Heading3"/>
                    <w:ind w:left="174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197339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 w:rsidRPr="00197339">
                    <w:rPr>
                      <w:rFonts w:eastAsiaTheme="minorHAnsi" w:cstheme="minorBidi"/>
                      <w:caps w:val="0"/>
                      <w:sz w:val="24"/>
                      <w:u w:val="single"/>
                    </w:rPr>
                    <w:t xml:space="preserve">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Successfully complet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ed “STUDENT GRADE CALCULATION” </w:t>
                  </w:r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training/case study project in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1 </w:t>
                  </w:r>
                  <w:proofErr w:type="gram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days</w:t>
                  </w:r>
                  <w:proofErr w:type="gram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, from 10/12/2019 to 12-03-2020 by applying </w:t>
                  </w:r>
                  <w:proofErr w:type="spellStart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197339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0730F" w:rsidRDefault="00D3773F" w:rsidP="0050730F">
                  <w:pPr>
                    <w:pStyle w:val="Heading3"/>
                    <w:numPr>
                      <w:ilvl w:val="0"/>
                      <w:numId w:val="26"/>
                    </w:numPr>
                    <w:outlineLvl w:val="2"/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</w:pPr>
                  <w:r w:rsidRPr="0050730F">
                    <w:rPr>
                      <w:rFonts w:eastAsiaTheme="minorHAnsi" w:cstheme="minorBidi"/>
                      <w:caps w:val="0"/>
                      <w:sz w:val="26"/>
                      <w:szCs w:val="26"/>
                      <w:u w:val="single"/>
                    </w:rPr>
                    <w:t>Python Scripting L1 Assignment: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5233AC">
                    <w:rPr>
                      <w:rFonts w:eastAsiaTheme="minorHAnsi" w:cstheme="minorBidi"/>
                      <w:caps w:val="0"/>
                      <w:sz w:val="24"/>
                    </w:rPr>
                    <w:t>Description:</w:t>
                  </w:r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This set of assignments tests application o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f following features of Python-</w:t>
                  </w:r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String operations- File operations- Lists- Exception handling- </w:t>
                  </w:r>
                  <w:proofErr w:type="spellStart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Commandline</w:t>
                  </w:r>
                  <w:proofErr w:type="spellEnd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arguments- Implementation of function</w:t>
                  </w:r>
                </w:p>
                <w:p w:rsidR="00D3773F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D3773F" w:rsidRPr="005233AC" w:rsidRDefault="00D3773F" w:rsidP="00D3773F">
                  <w:pPr>
                    <w:pStyle w:val="Heading3"/>
                    <w:ind w:left="1740"/>
                    <w:contextualSpacing w:val="0"/>
                    <w:outlineLvl w:val="2"/>
                    <w:rPr>
                      <w:rFonts w:eastAsiaTheme="minorHAnsi" w:cstheme="minorBidi"/>
                      <w:caps w:val="0"/>
                      <w:sz w:val="24"/>
                    </w:rPr>
                  </w:pPr>
                  <w:r w:rsidRPr="005233AC">
                    <w:rPr>
                      <w:rFonts w:eastAsiaTheme="minorHAnsi" w:cstheme="minorBidi"/>
                      <w:caps w:val="0"/>
                      <w:sz w:val="24"/>
                    </w:rPr>
                    <w:t>Responsibility:</w:t>
                  </w:r>
                  <w:r>
                    <w:rPr>
                      <w:rFonts w:eastAsiaTheme="minorHAnsi" w:cstheme="minorBidi"/>
                      <w:caps w:val="0"/>
                      <w:sz w:val="24"/>
                    </w:rPr>
                    <w:t xml:space="preserve"> </w:t>
                  </w:r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Successfully completed “Python Scripting -L1-Assignments</w:t>
                  </w:r>
                  <w:proofErr w:type="gramStart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”  training</w:t>
                  </w:r>
                  <w:proofErr w:type="gramEnd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/case study project in </w:t>
                  </w:r>
                  <w:proofErr w:type="spellStart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TopGear</w:t>
                  </w:r>
                  <w:proofErr w:type="spellEnd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2 days, from 05/06/2020 to 14-08-2020 by applying </w:t>
                  </w:r>
                  <w:proofErr w:type="spellStart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learnings</w:t>
                  </w:r>
                  <w:proofErr w:type="spellEnd"/>
                  <w:r w:rsidRPr="005233AC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 geared to the needs of the industry, to gain effective hands-on experience.</w:t>
                  </w: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1D2FC1" w:rsidRPr="0050730F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</w:rPr>
                  </w:pPr>
                  <w:r w:rsidRPr="0050730F"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</w:rPr>
                    <w:t>Projects Worked Under</w:t>
                  </w:r>
                </w:p>
                <w:p w:rsidR="001D2FC1" w:rsidRPr="00573BD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 w:rsidRPr="00A40CCE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Project</w:t>
                  </w: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 3: 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Aviva Life MDM Database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Client: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viva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Life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ROle: 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MDM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R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un Analyst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Duration: 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07/03/2018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to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06/07/2020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tools: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IBM DB,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P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utty,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SFTP server, FILEZILLA, Squirrel, </w:t>
                  </w:r>
                  <w:proofErr w:type="spellStart"/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AppDynamics</w:t>
                  </w:r>
                  <w:proofErr w:type="spellEnd"/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plunk</w:t>
                  </w:r>
                  <w:proofErr w:type="spellEnd"/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,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 w:rsidRPr="009C7498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Soap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UI</w:t>
                  </w:r>
                </w:p>
                <w:p w:rsidR="001D2FC1" w:rsidRPr="00A40CCE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</w:p>
                <w:p w:rsidR="001D2FC1" w:rsidRDefault="001D2FC1" w:rsidP="001D2FC1">
                  <w:pPr>
                    <w:pStyle w:val="Heading3"/>
                    <w:numPr>
                      <w:ilvl w:val="0"/>
                      <w:numId w:val="15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BC4A4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Aviva is a multinational insurance company which provides life insurance policies to t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he customer. They are using </w:t>
                  </w:r>
                  <w:proofErr w:type="spellStart"/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MyA</w:t>
                  </w:r>
                  <w:r w:rsidRPr="00BC4A4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viva</w:t>
                  </w:r>
                  <w:proofErr w:type="spellEnd"/>
                  <w:r w:rsidRPr="00BC4A4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portal to view their policy details and it is stored at MDM end. </w:t>
                  </w:r>
                </w:p>
                <w:p w:rsidR="001D2FC1" w:rsidRPr="00DE7103" w:rsidRDefault="001D2FC1" w:rsidP="001D2FC1">
                  <w:pPr>
                    <w:pStyle w:val="Heading3"/>
                    <w:numPr>
                      <w:ilvl w:val="0"/>
                      <w:numId w:val="15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I have 2.3</w:t>
                  </w: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years of experience in </w:t>
                  </w:r>
                </w:p>
                <w:p w:rsidR="001D2FC1" w:rsidRPr="00DE7103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Managing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customer</w:t>
                  </w: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data and storing it in MDM on daily basis. </w:t>
                  </w:r>
                </w:p>
                <w:p w:rsidR="001D2FC1" w:rsidRPr="00DE7103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proofErr w:type="gramStart"/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Problems solving and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raising </w:t>
                  </w: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defects in application.</w:t>
                  </w:r>
                  <w:proofErr w:type="gramEnd"/>
                </w:p>
                <w:p w:rsidR="001D2FC1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Identifying and analyzing the root cause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defects </w:t>
                  </w:r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in an application </w:t>
                  </w:r>
                  <w:proofErr w:type="gramStart"/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raising</w:t>
                  </w:r>
                  <w:proofErr w:type="gramEnd"/>
                  <w:r w:rsidRPr="00DE7103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in real time for Aviva.</w:t>
                  </w:r>
                </w:p>
                <w:p w:rsidR="001D2FC1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461156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Used SQL queries to verify and validate Data populated in Front-End is consistent with that o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f Backend, used Insert, Update, Delete </w:t>
                  </w:r>
                  <w:r w:rsidRPr="00461156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and Join queries</w:t>
                  </w:r>
                </w:p>
                <w:p w:rsidR="001D2FC1" w:rsidRPr="00421F0A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Communicate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</w:t>
                  </w: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and interact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ed</w:t>
                  </w: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with other teams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(Digital, IAPI and various source systems) to resolve the issue regarding the master data</w:t>
                  </w:r>
                </w:p>
                <w:p w:rsidR="001D2FC1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Working with clients to improve their B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U</w:t>
                  </w: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environment to improve the quality and availability of data to the end users</w:t>
                  </w:r>
                </w:p>
                <w:p w:rsidR="001D2FC1" w:rsidRPr="00421F0A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Provided</w:t>
                  </w:r>
                  <w:r w:rsidRPr="00442B12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status updates and progress reports for WSR creation as per schedule decided by Project/Team lead.</w:t>
                  </w:r>
                </w:p>
                <w:p w:rsidR="001D2FC1" w:rsidRPr="00421F0A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Responsible for communicating with Development Team, Technical Support Business Support in order to resolve the issues</w:t>
                  </w:r>
                </w:p>
                <w:p w:rsidR="001D2FC1" w:rsidRDefault="001D2FC1" w:rsidP="001D2FC1">
                  <w:pPr>
                    <w:pStyle w:val="Heading3"/>
                    <w:numPr>
                      <w:ilvl w:val="0"/>
                      <w:numId w:val="17"/>
                    </w:numPr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421F0A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Responds to requests for data edits, additions and deletions through the incident management system, following established service level agreements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A40CCE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Project</w:t>
                  </w: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 2: </w:t>
                  </w:r>
                  <w:r w:rsidRPr="00D2360F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BAM-CON-MD-1AETHRCFCA2KV 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2360F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Duration: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 w:rsidRPr="00D2360F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24/05/2017 - 25/09/2017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 w:rsidRPr="00D2360F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Skills: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</w:t>
                  </w:r>
                  <w:r w:rsidRPr="00D2360F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Enterprise RPA-Work Fusi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on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ROle: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Developer L1</w:t>
                  </w:r>
                </w:p>
                <w:p w:rsidR="001D2FC1" w:rsidRPr="00731566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 w:rsidRPr="00731566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Responsibility</w:t>
                  </w: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: </w:t>
                  </w:r>
                  <w:r w:rsidRPr="00731566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It was Proof of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concept (POC)</w:t>
                  </w:r>
                </w:p>
                <w:p w:rsidR="00013FD3" w:rsidRDefault="00013FD3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 w:rsidRPr="00A40CCE"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>Project</w:t>
                  </w: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 1: </w:t>
                  </w:r>
                  <w:r w:rsidRPr="00573BD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WIP-COF-INOV-CNL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Duration: </w:t>
                  </w:r>
                  <w:r w:rsidRPr="00573BD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17/02/2017 - 23/05/2017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Skill: </w:t>
                  </w:r>
                  <w:r w:rsidRPr="00D2360F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Core Java</w:t>
                  </w:r>
                </w:p>
                <w:p w:rsidR="001D2FC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ROle: </w:t>
                  </w:r>
                  <w:r w:rsidRPr="00573BD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Developer L1</w:t>
                  </w:r>
                </w:p>
                <w:p w:rsidR="001D2FC1" w:rsidRPr="00573BD1" w:rsidRDefault="001D2FC1" w:rsidP="001D2FC1">
                  <w:pPr>
                    <w:pStyle w:val="Heading3"/>
                    <w:contextualSpacing w:val="0"/>
                    <w:outlineLvl w:val="2"/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</w:pPr>
                  <w:r>
                    <w:rPr>
                      <w:rFonts w:asciiTheme="majorHAnsi" w:hAnsiTheme="majorHAnsi"/>
                      <w:b w:val="0"/>
                      <w:color w:val="262626" w:themeColor="text1" w:themeTint="D9"/>
                      <w:sz w:val="24"/>
                    </w:rPr>
                    <w:t xml:space="preserve">Responsibility: </w:t>
                  </w:r>
                  <w:r w:rsidRPr="00573BD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As a developer </w:t>
                  </w:r>
                  <w:r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>I</w:t>
                  </w:r>
                  <w:r w:rsidRPr="00573BD1">
                    <w:rPr>
                      <w:rFonts w:eastAsiaTheme="minorHAnsi" w:cstheme="minorBidi"/>
                      <w:b w:val="0"/>
                      <w:caps w:val="0"/>
                      <w:sz w:val="24"/>
                    </w:rPr>
                    <w:t xml:space="preserve"> was responsible for enhancement</w:t>
                  </w:r>
                </w:p>
                <w:p w:rsidR="001D2FC1" w:rsidRDefault="001D2FC1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013FD3" w:rsidRDefault="00013FD3" w:rsidP="00013FD3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CF196A" w:rsidRPr="00CF196A" w:rsidRDefault="00CF196A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CF196A" w:rsidRPr="00A36D72" w:rsidRDefault="00CF196A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  <w:u w:val="single"/>
                    </w:rPr>
                  </w:pPr>
                  <w:r w:rsidRPr="00A36D72"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  <w:u w:val="single"/>
                    </w:rPr>
                    <w:t>Skills and Total Experience</w:t>
                  </w:r>
                </w:p>
                <w:p w:rsidR="00895034" w:rsidRDefault="00895034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895034" w:rsidRDefault="00895034" w:rsidP="00013FD3">
                  <w:pPr>
                    <w:rPr>
                      <w:rFonts w:asciiTheme="majorHAnsi" w:eastAsiaTheme="majorEastAsia" w:hAnsiTheme="majorHAnsi" w:cstheme="majorBidi"/>
                      <w:b/>
                      <w:caps/>
                      <w:color w:val="262626" w:themeColor="text1" w:themeTint="D9"/>
                      <w:sz w:val="28"/>
                      <w:szCs w:val="32"/>
                    </w:rPr>
                  </w:pPr>
                </w:p>
                <w:p w:rsidR="00895034" w:rsidRPr="00013FD3" w:rsidRDefault="00E64238" w:rsidP="00013FD3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object w:dxaOrig="8527" w:dyaOrig="176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6pt;height:88.5pt" o:ole="">
                        <v:imagedata r:id="rId9" o:title=""/>
                      </v:shape>
                      <o:OLEObject Type="Embed" ProgID="Excel.Sheet.12" ShapeID="_x0000_i1025" DrawAspect="Content" ObjectID="_1666691772" r:id="rId10"/>
                    </w:object>
                  </w:r>
                </w:p>
              </w:tc>
            </w:tr>
          </w:tbl>
          <w:p w:rsidR="00013FD3" w:rsidRDefault="00013FD3" w:rsidP="00013FD3">
            <w:pPr>
              <w:pStyle w:val="Heading3"/>
              <w:outlineLvl w:val="2"/>
              <w:rPr>
                <w:rFonts w:asciiTheme="majorHAnsi" w:hAnsiTheme="majorHAnsi"/>
                <w:color w:val="262626" w:themeColor="text1" w:themeTint="D9"/>
                <w:sz w:val="28"/>
                <w:szCs w:val="32"/>
                <w:u w:val="single"/>
              </w:rPr>
            </w:pPr>
          </w:p>
          <w:p w:rsidR="00013FD3" w:rsidRDefault="00D842AD" w:rsidP="00D842AD">
            <w:pPr>
              <w:pStyle w:val="Heading3"/>
              <w:tabs>
                <w:tab w:val="left" w:pos="5670"/>
              </w:tabs>
              <w:outlineLvl w:val="2"/>
              <w:rPr>
                <w:rFonts w:eastAsiaTheme="minorHAnsi" w:cstheme="minorBidi"/>
                <w:b w:val="0"/>
                <w:caps w:val="0"/>
                <w:sz w:val="24"/>
              </w:rPr>
            </w:pPr>
            <w:r>
              <w:rPr>
                <w:rFonts w:eastAsiaTheme="minorHAnsi" w:cstheme="minorBidi"/>
                <w:b w:val="0"/>
                <w:caps w:val="0"/>
                <w:sz w:val="24"/>
              </w:rPr>
              <w:tab/>
            </w:r>
          </w:p>
          <w:p w:rsidR="00013FD3" w:rsidRPr="00135B6A" w:rsidRDefault="00013FD3" w:rsidP="00013FD3">
            <w:pPr>
              <w:pStyle w:val="Heading3"/>
              <w:outlineLvl w:val="2"/>
              <w:rPr>
                <w:rFonts w:asciiTheme="majorHAnsi" w:hAnsiTheme="majorHAnsi"/>
                <w:color w:val="262626" w:themeColor="text1" w:themeTint="D9"/>
                <w:sz w:val="28"/>
                <w:szCs w:val="32"/>
                <w:u w:val="single"/>
              </w:rPr>
            </w:pPr>
          </w:p>
          <w:p w:rsidR="00013FD3" w:rsidRPr="00D77CAD" w:rsidRDefault="00013FD3" w:rsidP="00013FD3">
            <w:pPr>
              <w:pStyle w:val="Heading3"/>
              <w:ind w:left="1440"/>
              <w:outlineLvl w:val="2"/>
              <w:rPr>
                <w:rFonts w:asciiTheme="majorHAnsi" w:hAnsiTheme="majorHAnsi"/>
                <w:color w:val="262626" w:themeColor="text1" w:themeTint="D9"/>
                <w:sz w:val="28"/>
                <w:szCs w:val="32"/>
                <w:u w:val="single"/>
              </w:rPr>
            </w:pPr>
            <w:bookmarkStart w:id="0" w:name="_GoBack"/>
            <w:bookmarkEnd w:id="0"/>
          </w:p>
          <w:p w:rsidR="00EF303F" w:rsidRPr="00CF1A49" w:rsidRDefault="00EF303F" w:rsidP="00013FD3">
            <w:pPr>
              <w:pStyle w:val="Heading1"/>
              <w:outlineLvl w:val="0"/>
            </w:pPr>
          </w:p>
        </w:tc>
      </w:tr>
    </w:tbl>
    <w:p w:rsidR="00B51D1B" w:rsidRPr="006E1507" w:rsidRDefault="00666FF9" w:rsidP="006E1507">
      <w:proofErr w:type="gramStart"/>
      <w:r>
        <w:lastRenderedPageBreak/>
        <w:t>s</w:t>
      </w:r>
      <w:proofErr w:type="gramEnd"/>
    </w:p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67" w:rsidRDefault="00ED3D67" w:rsidP="0068194B">
      <w:r>
        <w:separator/>
      </w:r>
    </w:p>
    <w:p w:rsidR="00ED3D67" w:rsidRDefault="00ED3D67"/>
    <w:p w:rsidR="00ED3D67" w:rsidRDefault="00ED3D67"/>
  </w:endnote>
  <w:endnote w:type="continuationSeparator" w:id="0">
    <w:p w:rsidR="00ED3D67" w:rsidRDefault="00ED3D67" w:rsidP="0068194B">
      <w:r>
        <w:continuationSeparator/>
      </w:r>
    </w:p>
    <w:p w:rsidR="00ED3D67" w:rsidRDefault="00ED3D67"/>
    <w:p w:rsidR="00ED3D67" w:rsidRDefault="00ED3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2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67" w:rsidRDefault="00ED3D67" w:rsidP="0068194B">
      <w:r>
        <w:separator/>
      </w:r>
    </w:p>
    <w:p w:rsidR="00ED3D67" w:rsidRDefault="00ED3D67"/>
    <w:p w:rsidR="00ED3D67" w:rsidRDefault="00ED3D67"/>
  </w:footnote>
  <w:footnote w:type="continuationSeparator" w:id="0">
    <w:p w:rsidR="00ED3D67" w:rsidRDefault="00ED3D67" w:rsidP="0068194B">
      <w:r>
        <w:continuationSeparator/>
      </w:r>
    </w:p>
    <w:p w:rsidR="00ED3D67" w:rsidRDefault="00ED3D67"/>
    <w:p w:rsidR="00ED3D67" w:rsidRDefault="00ED3D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5B2CD9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3772B6C"/>
    <w:multiLevelType w:val="hybridMultilevel"/>
    <w:tmpl w:val="ED28A2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51A5C1C"/>
    <w:multiLevelType w:val="hybridMultilevel"/>
    <w:tmpl w:val="E0EAFB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66B6B42"/>
    <w:multiLevelType w:val="hybridMultilevel"/>
    <w:tmpl w:val="127694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F557147"/>
    <w:multiLevelType w:val="hybridMultilevel"/>
    <w:tmpl w:val="35EAB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215B6944"/>
    <w:multiLevelType w:val="hybridMultilevel"/>
    <w:tmpl w:val="4C606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F235A"/>
    <w:multiLevelType w:val="hybridMultilevel"/>
    <w:tmpl w:val="DF160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729511F"/>
    <w:multiLevelType w:val="hybridMultilevel"/>
    <w:tmpl w:val="DC0A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223DD"/>
    <w:multiLevelType w:val="hybridMultilevel"/>
    <w:tmpl w:val="3566E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4C33D1"/>
    <w:multiLevelType w:val="hybridMultilevel"/>
    <w:tmpl w:val="4F6C3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E20F0"/>
    <w:multiLevelType w:val="hybridMultilevel"/>
    <w:tmpl w:val="AEB0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30E38"/>
    <w:multiLevelType w:val="hybridMultilevel"/>
    <w:tmpl w:val="3E56D8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F4A54B0"/>
    <w:multiLevelType w:val="hybridMultilevel"/>
    <w:tmpl w:val="6DC6A000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5">
    <w:nsid w:val="61280C8D"/>
    <w:multiLevelType w:val="hybridMultilevel"/>
    <w:tmpl w:val="F9722F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2B518E"/>
    <w:multiLevelType w:val="hybridMultilevel"/>
    <w:tmpl w:val="3BBABE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004655"/>
    <w:multiLevelType w:val="hybridMultilevel"/>
    <w:tmpl w:val="699274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822106"/>
    <w:multiLevelType w:val="hybridMultilevel"/>
    <w:tmpl w:val="12907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87E7A"/>
    <w:multiLevelType w:val="hybridMultilevel"/>
    <w:tmpl w:val="A6FE0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745A55"/>
    <w:multiLevelType w:val="hybridMultilevel"/>
    <w:tmpl w:val="7BAE3E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7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8"/>
  </w:num>
  <w:num w:numId="15">
    <w:abstractNumId w:val="13"/>
  </w:num>
  <w:num w:numId="16">
    <w:abstractNumId w:val="24"/>
  </w:num>
  <w:num w:numId="17">
    <w:abstractNumId w:val="11"/>
  </w:num>
  <w:num w:numId="18">
    <w:abstractNumId w:val="25"/>
  </w:num>
  <w:num w:numId="19">
    <w:abstractNumId w:val="16"/>
  </w:num>
  <w:num w:numId="20">
    <w:abstractNumId w:val="26"/>
  </w:num>
  <w:num w:numId="21">
    <w:abstractNumId w:val="21"/>
  </w:num>
  <w:num w:numId="22">
    <w:abstractNumId w:val="12"/>
  </w:num>
  <w:num w:numId="23">
    <w:abstractNumId w:val="27"/>
  </w:num>
  <w:num w:numId="24">
    <w:abstractNumId w:val="10"/>
  </w:num>
  <w:num w:numId="25">
    <w:abstractNumId w:val="22"/>
  </w:num>
  <w:num w:numId="26">
    <w:abstractNumId w:val="18"/>
  </w:num>
  <w:num w:numId="27">
    <w:abstractNumId w:val="19"/>
  </w:num>
  <w:num w:numId="28">
    <w:abstractNumId w:val="15"/>
  </w:num>
  <w:num w:numId="29">
    <w:abstractNumId w:val="20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3F"/>
    <w:rsid w:val="000001EF"/>
    <w:rsid w:val="00007322"/>
    <w:rsid w:val="00007728"/>
    <w:rsid w:val="00013FD3"/>
    <w:rsid w:val="00024584"/>
    <w:rsid w:val="00024730"/>
    <w:rsid w:val="00025384"/>
    <w:rsid w:val="00053241"/>
    <w:rsid w:val="00055E95"/>
    <w:rsid w:val="0007021F"/>
    <w:rsid w:val="000B2BA5"/>
    <w:rsid w:val="000D0C9E"/>
    <w:rsid w:val="000F2F8C"/>
    <w:rsid w:val="000F306E"/>
    <w:rsid w:val="0010006E"/>
    <w:rsid w:val="001045A8"/>
    <w:rsid w:val="00105EEE"/>
    <w:rsid w:val="00114A91"/>
    <w:rsid w:val="001267F4"/>
    <w:rsid w:val="001355E2"/>
    <w:rsid w:val="00135B6A"/>
    <w:rsid w:val="001427E1"/>
    <w:rsid w:val="00163668"/>
    <w:rsid w:val="00171566"/>
    <w:rsid w:val="00174676"/>
    <w:rsid w:val="001755A8"/>
    <w:rsid w:val="00184014"/>
    <w:rsid w:val="00192008"/>
    <w:rsid w:val="00197339"/>
    <w:rsid w:val="001B5951"/>
    <w:rsid w:val="001C0E68"/>
    <w:rsid w:val="001C4B6F"/>
    <w:rsid w:val="001D0BF1"/>
    <w:rsid w:val="001D2FC1"/>
    <w:rsid w:val="001D3E72"/>
    <w:rsid w:val="001E3120"/>
    <w:rsid w:val="001E7E0C"/>
    <w:rsid w:val="001F0BB0"/>
    <w:rsid w:val="001F4E6D"/>
    <w:rsid w:val="001F6140"/>
    <w:rsid w:val="00203573"/>
    <w:rsid w:val="0020597D"/>
    <w:rsid w:val="00213B4C"/>
    <w:rsid w:val="00223FCF"/>
    <w:rsid w:val="002253B0"/>
    <w:rsid w:val="00234112"/>
    <w:rsid w:val="00236D54"/>
    <w:rsid w:val="00241D8C"/>
    <w:rsid w:val="00241FDB"/>
    <w:rsid w:val="0024720C"/>
    <w:rsid w:val="0025080F"/>
    <w:rsid w:val="002617AE"/>
    <w:rsid w:val="00263139"/>
    <w:rsid w:val="002638D0"/>
    <w:rsid w:val="002647D3"/>
    <w:rsid w:val="00275EAE"/>
    <w:rsid w:val="002944BD"/>
    <w:rsid w:val="00294998"/>
    <w:rsid w:val="00297F18"/>
    <w:rsid w:val="002A1945"/>
    <w:rsid w:val="002B2958"/>
    <w:rsid w:val="002B3FC8"/>
    <w:rsid w:val="002D23C5"/>
    <w:rsid w:val="002D6137"/>
    <w:rsid w:val="002E6E9A"/>
    <w:rsid w:val="002E7E61"/>
    <w:rsid w:val="002F05E5"/>
    <w:rsid w:val="002F254D"/>
    <w:rsid w:val="002F30E4"/>
    <w:rsid w:val="00301CCB"/>
    <w:rsid w:val="00307140"/>
    <w:rsid w:val="00316DFF"/>
    <w:rsid w:val="00325B57"/>
    <w:rsid w:val="0033368A"/>
    <w:rsid w:val="00336056"/>
    <w:rsid w:val="003544E1"/>
    <w:rsid w:val="003632E4"/>
    <w:rsid w:val="00366398"/>
    <w:rsid w:val="0039249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A11"/>
    <w:rsid w:val="00416B25"/>
    <w:rsid w:val="00420592"/>
    <w:rsid w:val="00421F0A"/>
    <w:rsid w:val="0042240E"/>
    <w:rsid w:val="004319E0"/>
    <w:rsid w:val="004340B4"/>
    <w:rsid w:val="004367DF"/>
    <w:rsid w:val="00437E8C"/>
    <w:rsid w:val="00440225"/>
    <w:rsid w:val="00442B12"/>
    <w:rsid w:val="00443049"/>
    <w:rsid w:val="004534A2"/>
    <w:rsid w:val="00461156"/>
    <w:rsid w:val="004617E5"/>
    <w:rsid w:val="004726BC"/>
    <w:rsid w:val="00474105"/>
    <w:rsid w:val="00480E6E"/>
    <w:rsid w:val="00486277"/>
    <w:rsid w:val="00494CF6"/>
    <w:rsid w:val="00495F8D"/>
    <w:rsid w:val="004A1FAE"/>
    <w:rsid w:val="004A2468"/>
    <w:rsid w:val="004A32FF"/>
    <w:rsid w:val="004B06EB"/>
    <w:rsid w:val="004B6AD0"/>
    <w:rsid w:val="004C2D5D"/>
    <w:rsid w:val="004C33E1"/>
    <w:rsid w:val="004E01EB"/>
    <w:rsid w:val="004E2794"/>
    <w:rsid w:val="0050730F"/>
    <w:rsid w:val="00510392"/>
    <w:rsid w:val="00513E2A"/>
    <w:rsid w:val="005233AC"/>
    <w:rsid w:val="005244F3"/>
    <w:rsid w:val="005353B8"/>
    <w:rsid w:val="00541087"/>
    <w:rsid w:val="00566A35"/>
    <w:rsid w:val="0056701E"/>
    <w:rsid w:val="00573BD1"/>
    <w:rsid w:val="005740D7"/>
    <w:rsid w:val="005765F7"/>
    <w:rsid w:val="0059069F"/>
    <w:rsid w:val="005A0F26"/>
    <w:rsid w:val="005A1B10"/>
    <w:rsid w:val="005A6850"/>
    <w:rsid w:val="005B1B1B"/>
    <w:rsid w:val="005B716E"/>
    <w:rsid w:val="005C5932"/>
    <w:rsid w:val="005D3CA7"/>
    <w:rsid w:val="005D3D9A"/>
    <w:rsid w:val="005D4CC1"/>
    <w:rsid w:val="005F4B91"/>
    <w:rsid w:val="005F55D2"/>
    <w:rsid w:val="005F72FA"/>
    <w:rsid w:val="0062312F"/>
    <w:rsid w:val="00625F2C"/>
    <w:rsid w:val="006426D8"/>
    <w:rsid w:val="006618E9"/>
    <w:rsid w:val="00664503"/>
    <w:rsid w:val="00666FF9"/>
    <w:rsid w:val="0068062E"/>
    <w:rsid w:val="0068194B"/>
    <w:rsid w:val="00687340"/>
    <w:rsid w:val="006916DA"/>
    <w:rsid w:val="00692703"/>
    <w:rsid w:val="0069520E"/>
    <w:rsid w:val="006A1962"/>
    <w:rsid w:val="006A3EB3"/>
    <w:rsid w:val="006B5D48"/>
    <w:rsid w:val="006B7D7B"/>
    <w:rsid w:val="006B7F30"/>
    <w:rsid w:val="006C0A0B"/>
    <w:rsid w:val="006C1A5E"/>
    <w:rsid w:val="006E1507"/>
    <w:rsid w:val="006F78CF"/>
    <w:rsid w:val="00712D8B"/>
    <w:rsid w:val="007273B7"/>
    <w:rsid w:val="00731566"/>
    <w:rsid w:val="00733E0A"/>
    <w:rsid w:val="0074403D"/>
    <w:rsid w:val="00746D44"/>
    <w:rsid w:val="007538DC"/>
    <w:rsid w:val="00757803"/>
    <w:rsid w:val="00770F52"/>
    <w:rsid w:val="007751EC"/>
    <w:rsid w:val="0079206B"/>
    <w:rsid w:val="00796076"/>
    <w:rsid w:val="007B4F94"/>
    <w:rsid w:val="007C0566"/>
    <w:rsid w:val="007C606B"/>
    <w:rsid w:val="007E6A61"/>
    <w:rsid w:val="007F3A5F"/>
    <w:rsid w:val="00801140"/>
    <w:rsid w:val="00803404"/>
    <w:rsid w:val="00834955"/>
    <w:rsid w:val="0084434C"/>
    <w:rsid w:val="00855B59"/>
    <w:rsid w:val="00860461"/>
    <w:rsid w:val="0086487C"/>
    <w:rsid w:val="00870B20"/>
    <w:rsid w:val="00872EE0"/>
    <w:rsid w:val="008829F8"/>
    <w:rsid w:val="00883865"/>
    <w:rsid w:val="00885897"/>
    <w:rsid w:val="00895034"/>
    <w:rsid w:val="008A6538"/>
    <w:rsid w:val="008C3490"/>
    <w:rsid w:val="008C7056"/>
    <w:rsid w:val="008D30C8"/>
    <w:rsid w:val="008E0A68"/>
    <w:rsid w:val="008F3B14"/>
    <w:rsid w:val="00901899"/>
    <w:rsid w:val="0090344B"/>
    <w:rsid w:val="00905715"/>
    <w:rsid w:val="0091321E"/>
    <w:rsid w:val="00913946"/>
    <w:rsid w:val="00915FE9"/>
    <w:rsid w:val="0092726B"/>
    <w:rsid w:val="009361BA"/>
    <w:rsid w:val="00944F78"/>
    <w:rsid w:val="00945B07"/>
    <w:rsid w:val="009510E7"/>
    <w:rsid w:val="00952C89"/>
    <w:rsid w:val="009571D8"/>
    <w:rsid w:val="009650EA"/>
    <w:rsid w:val="0097790C"/>
    <w:rsid w:val="0098506E"/>
    <w:rsid w:val="009A44CE"/>
    <w:rsid w:val="009B30FB"/>
    <w:rsid w:val="009B5D12"/>
    <w:rsid w:val="009C4DFC"/>
    <w:rsid w:val="009C7498"/>
    <w:rsid w:val="009C7EE9"/>
    <w:rsid w:val="009D127F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71B"/>
    <w:rsid w:val="00A36D72"/>
    <w:rsid w:val="00A36F27"/>
    <w:rsid w:val="00A40CCE"/>
    <w:rsid w:val="00A42E32"/>
    <w:rsid w:val="00A46E63"/>
    <w:rsid w:val="00A50274"/>
    <w:rsid w:val="00A51DC5"/>
    <w:rsid w:val="00A5315C"/>
    <w:rsid w:val="00A53DE1"/>
    <w:rsid w:val="00A615E1"/>
    <w:rsid w:val="00A755E8"/>
    <w:rsid w:val="00A93A5D"/>
    <w:rsid w:val="00AA364E"/>
    <w:rsid w:val="00AB32F8"/>
    <w:rsid w:val="00AB610B"/>
    <w:rsid w:val="00AD360E"/>
    <w:rsid w:val="00AD40FB"/>
    <w:rsid w:val="00AD51AB"/>
    <w:rsid w:val="00AD56E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B3D"/>
    <w:rsid w:val="00B67453"/>
    <w:rsid w:val="00B724F3"/>
    <w:rsid w:val="00B75AB2"/>
    <w:rsid w:val="00B81760"/>
    <w:rsid w:val="00B8494C"/>
    <w:rsid w:val="00BA06CD"/>
    <w:rsid w:val="00BA0A0A"/>
    <w:rsid w:val="00BA1546"/>
    <w:rsid w:val="00BB2F87"/>
    <w:rsid w:val="00BB4E51"/>
    <w:rsid w:val="00BC4A4A"/>
    <w:rsid w:val="00BD431F"/>
    <w:rsid w:val="00BE423E"/>
    <w:rsid w:val="00BF61AC"/>
    <w:rsid w:val="00C0779C"/>
    <w:rsid w:val="00C34A7E"/>
    <w:rsid w:val="00C47FA6"/>
    <w:rsid w:val="00C57FC6"/>
    <w:rsid w:val="00C66A7D"/>
    <w:rsid w:val="00C73770"/>
    <w:rsid w:val="00C779DA"/>
    <w:rsid w:val="00C814F7"/>
    <w:rsid w:val="00CA39D2"/>
    <w:rsid w:val="00CA4B4D"/>
    <w:rsid w:val="00CA569F"/>
    <w:rsid w:val="00CB35C3"/>
    <w:rsid w:val="00CD323D"/>
    <w:rsid w:val="00CE4030"/>
    <w:rsid w:val="00CE64B3"/>
    <w:rsid w:val="00CF196A"/>
    <w:rsid w:val="00CF1A49"/>
    <w:rsid w:val="00D05874"/>
    <w:rsid w:val="00D0630C"/>
    <w:rsid w:val="00D2360F"/>
    <w:rsid w:val="00D243A9"/>
    <w:rsid w:val="00D305E5"/>
    <w:rsid w:val="00D33743"/>
    <w:rsid w:val="00D35DBB"/>
    <w:rsid w:val="00D3773F"/>
    <w:rsid w:val="00D37CD3"/>
    <w:rsid w:val="00D66A52"/>
    <w:rsid w:val="00D66EFA"/>
    <w:rsid w:val="00D72A2D"/>
    <w:rsid w:val="00D77CAD"/>
    <w:rsid w:val="00D842AD"/>
    <w:rsid w:val="00D86C06"/>
    <w:rsid w:val="00D95038"/>
    <w:rsid w:val="00D9521A"/>
    <w:rsid w:val="00DA3914"/>
    <w:rsid w:val="00DA59AA"/>
    <w:rsid w:val="00DB0909"/>
    <w:rsid w:val="00DB6915"/>
    <w:rsid w:val="00DB7E1E"/>
    <w:rsid w:val="00DC1B78"/>
    <w:rsid w:val="00DC2A2F"/>
    <w:rsid w:val="00DC600B"/>
    <w:rsid w:val="00DE0FAA"/>
    <w:rsid w:val="00DE136D"/>
    <w:rsid w:val="00DE6534"/>
    <w:rsid w:val="00DE7103"/>
    <w:rsid w:val="00DF4D6C"/>
    <w:rsid w:val="00E01923"/>
    <w:rsid w:val="00E14498"/>
    <w:rsid w:val="00E2397A"/>
    <w:rsid w:val="00E254DB"/>
    <w:rsid w:val="00E300FC"/>
    <w:rsid w:val="00E33EFC"/>
    <w:rsid w:val="00E362DB"/>
    <w:rsid w:val="00E52836"/>
    <w:rsid w:val="00E5632B"/>
    <w:rsid w:val="00E64238"/>
    <w:rsid w:val="00E70240"/>
    <w:rsid w:val="00E71E6B"/>
    <w:rsid w:val="00E81CC5"/>
    <w:rsid w:val="00E853D5"/>
    <w:rsid w:val="00E85A87"/>
    <w:rsid w:val="00E85B4A"/>
    <w:rsid w:val="00E9528E"/>
    <w:rsid w:val="00E9739A"/>
    <w:rsid w:val="00EA5099"/>
    <w:rsid w:val="00EB6E8B"/>
    <w:rsid w:val="00EC0953"/>
    <w:rsid w:val="00EC1351"/>
    <w:rsid w:val="00EC4CBF"/>
    <w:rsid w:val="00ED3D67"/>
    <w:rsid w:val="00EE08E4"/>
    <w:rsid w:val="00EE2CA8"/>
    <w:rsid w:val="00EF17E8"/>
    <w:rsid w:val="00EF303F"/>
    <w:rsid w:val="00EF51D9"/>
    <w:rsid w:val="00F130DD"/>
    <w:rsid w:val="00F16900"/>
    <w:rsid w:val="00F24884"/>
    <w:rsid w:val="00F476C4"/>
    <w:rsid w:val="00F5684A"/>
    <w:rsid w:val="00F61DF9"/>
    <w:rsid w:val="00F81960"/>
    <w:rsid w:val="00F868CF"/>
    <w:rsid w:val="00F8769D"/>
    <w:rsid w:val="00F9350C"/>
    <w:rsid w:val="00F94EB5"/>
    <w:rsid w:val="00F9624D"/>
    <w:rsid w:val="00FB167C"/>
    <w:rsid w:val="00FB209F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.mirajkar@wipr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370926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4222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Manjunath Mirajkar (Digital)</dc:creator>
  <cp:keywords/>
  <dc:description/>
  <cp:lastModifiedBy>CHETAN</cp:lastModifiedBy>
  <cp:revision>71</cp:revision>
  <dcterms:created xsi:type="dcterms:W3CDTF">2020-06-06T12:36:00Z</dcterms:created>
  <dcterms:modified xsi:type="dcterms:W3CDTF">2020-11-12T07:40:00Z</dcterms:modified>
  <cp:category/>
</cp:coreProperties>
</file>